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3AE" w:rsidRPr="007F4ED5" w:rsidRDefault="00F123AE" w:rsidP="0082691C">
      <w:pPr>
        <w:jc w:val="center"/>
        <w:rPr>
          <w:color w:val="000000"/>
          <w:sz w:val="44"/>
          <w:szCs w:val="44"/>
        </w:rPr>
      </w:pPr>
      <w:r w:rsidRPr="007F4ED5">
        <w:rPr>
          <w:color w:val="000000"/>
          <w:sz w:val="44"/>
          <w:szCs w:val="44"/>
        </w:rPr>
        <w:t>Pra</w:t>
      </w:r>
      <w:r>
        <w:rPr>
          <w:color w:val="000000"/>
          <w:sz w:val="44"/>
          <w:szCs w:val="44"/>
        </w:rPr>
        <w:t xml:space="preserve">ctice/Real-Life Applications of </w:t>
      </w:r>
      <w:r w:rsidRPr="007F4ED5">
        <w:rPr>
          <w:color w:val="000000"/>
          <w:sz w:val="44"/>
          <w:szCs w:val="44"/>
        </w:rPr>
        <w:t>Com</w:t>
      </w:r>
      <w:r>
        <w:rPr>
          <w:color w:val="000000"/>
          <w:sz w:val="44"/>
          <w:szCs w:val="44"/>
        </w:rPr>
        <w:t>putational Algorithms</w:t>
      </w:r>
    </w:p>
    <w:p w:rsidR="00F123AE" w:rsidRDefault="00F123AE" w:rsidP="00D8450E">
      <w:pPr>
        <w:jc w:val="center"/>
        <w:rPr>
          <w:b/>
          <w:sz w:val="28"/>
        </w:rPr>
      </w:pPr>
    </w:p>
    <w:p w:rsidR="00F123AE" w:rsidRDefault="00F123AE" w:rsidP="00D8450E">
      <w:pPr>
        <w:jc w:val="center"/>
        <w:rPr>
          <w:b/>
          <w:sz w:val="28"/>
        </w:rPr>
      </w:pPr>
      <w:r>
        <w:rPr>
          <w:b/>
          <w:sz w:val="28"/>
        </w:rPr>
        <w:t>Term Project: Yet Another SAT Solver (YaSat)</w:t>
      </w:r>
    </w:p>
    <w:p w:rsidR="00F123AE" w:rsidRDefault="00F123AE" w:rsidP="00D8450E">
      <w:pPr>
        <w:jc w:val="center"/>
        <w:rPr>
          <w:b/>
          <w:sz w:val="28"/>
        </w:rPr>
      </w:pPr>
    </w:p>
    <w:p w:rsidR="00F123AE" w:rsidRPr="007F4ED5" w:rsidRDefault="00F123AE" w:rsidP="00D8450E">
      <w:pPr>
        <w:jc w:val="center"/>
        <w:rPr>
          <w:b/>
          <w:sz w:val="28"/>
        </w:rPr>
      </w:pPr>
    </w:p>
    <w:p w:rsidR="00F123AE" w:rsidRPr="007F4ED5" w:rsidRDefault="00F123AE" w:rsidP="00D85985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7F4ED5">
        <w:rPr>
          <w:b/>
          <w:sz w:val="28"/>
        </w:rPr>
        <w:t>Goal</w:t>
      </w:r>
    </w:p>
    <w:p w:rsidR="00F123AE" w:rsidRPr="007F4ED5" w:rsidRDefault="00F123AE" w:rsidP="00D8450E">
      <w:pPr>
        <w:ind w:left="480"/>
      </w:pPr>
      <w:r w:rsidRPr="007F4ED5">
        <w:t xml:space="preserve">In this </w:t>
      </w:r>
      <w:r>
        <w:t>project</w:t>
      </w:r>
      <w:r w:rsidRPr="007F4ED5">
        <w:t>, you will need to implement your own SAT solver.</w:t>
      </w:r>
    </w:p>
    <w:p w:rsidR="00F123AE" w:rsidRPr="007F4ED5" w:rsidRDefault="00F123AE" w:rsidP="0013136D">
      <w:pPr>
        <w:pStyle w:val="ListParagraph"/>
        <w:numPr>
          <w:ilvl w:val="0"/>
          <w:numId w:val="2"/>
        </w:numPr>
        <w:ind w:leftChars="0"/>
        <w:rPr>
          <w:rFonts w:cs="新細明體"/>
          <w:kern w:val="0"/>
          <w:szCs w:val="24"/>
        </w:rPr>
      </w:pPr>
      <w:r w:rsidRPr="007F4ED5">
        <w:rPr>
          <w:rFonts w:cs="新細明體"/>
          <w:kern w:val="0"/>
          <w:szCs w:val="24"/>
        </w:rPr>
        <w:t>You can use the parser (parser.cpp and parser.h) we give, or write your own parser to read input which is written in CNF.</w:t>
      </w:r>
    </w:p>
    <w:p w:rsidR="00F123AE" w:rsidRPr="007F4ED5" w:rsidRDefault="00F123AE" w:rsidP="00C91675">
      <w:pPr>
        <w:pStyle w:val="ListParagraph"/>
        <w:ind w:leftChars="0" w:left="960"/>
        <w:rPr>
          <w:rFonts w:cs="新細明體"/>
          <w:kern w:val="0"/>
          <w:szCs w:val="24"/>
        </w:rPr>
      </w:pPr>
      <w:r w:rsidRPr="00C32869">
        <w:rPr>
          <w:rFonts w:cs="新細明體"/>
          <w:noProof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0" o:spid="_x0000_i1025" type="#_x0000_t75" style="width:266.25pt;height:107.25pt;visibility:visible">
            <v:imagedata r:id="rId7" o:title=""/>
          </v:shape>
        </w:pict>
      </w:r>
    </w:p>
    <w:p w:rsidR="00F123AE" w:rsidRPr="007F4ED5" w:rsidRDefault="00F123AE" w:rsidP="0013136D">
      <w:pPr>
        <w:pStyle w:val="ListParagraph"/>
        <w:numPr>
          <w:ilvl w:val="0"/>
          <w:numId w:val="2"/>
        </w:numPr>
        <w:ind w:leftChars="0"/>
        <w:rPr>
          <w:rFonts w:cs="新細明體"/>
          <w:kern w:val="0"/>
          <w:szCs w:val="24"/>
        </w:rPr>
      </w:pPr>
      <w:r w:rsidRPr="007F4ED5">
        <w:rPr>
          <w:rFonts w:cs="新細明體"/>
          <w:kern w:val="0"/>
          <w:szCs w:val="24"/>
        </w:rPr>
        <w:t>Then, write sat.cpp to find whether the input is satisfiable or not, and output the result in .sat file whose filename is the same as its input (.cnf).</w:t>
      </w:r>
    </w:p>
    <w:p w:rsidR="00F123AE" w:rsidRPr="007F4ED5" w:rsidRDefault="00F123AE" w:rsidP="00D8450E">
      <w:pPr>
        <w:pStyle w:val="ListParagraph"/>
        <w:numPr>
          <w:ilvl w:val="0"/>
          <w:numId w:val="2"/>
        </w:numPr>
        <w:ind w:leftChars="0"/>
        <w:rPr>
          <w:rFonts w:cs="新細明體"/>
          <w:kern w:val="0"/>
          <w:szCs w:val="24"/>
        </w:rPr>
      </w:pPr>
      <w:r w:rsidRPr="007F4ED5">
        <w:rPr>
          <w:rFonts w:cs="新細明體"/>
          <w:kern w:val="0"/>
          <w:szCs w:val="24"/>
        </w:rPr>
        <w:t xml:space="preserve">If SAT, print </w:t>
      </w:r>
      <w:r w:rsidRPr="007F4ED5">
        <w:rPr>
          <w:rFonts w:cs="新細明體"/>
          <w:color w:val="FF0000"/>
          <w:kern w:val="0"/>
          <w:szCs w:val="24"/>
        </w:rPr>
        <w:t xml:space="preserve">“s SATISFIABLE” </w:t>
      </w:r>
      <w:r w:rsidRPr="007F4ED5">
        <w:rPr>
          <w:rFonts w:cs="新細明體"/>
          <w:kern w:val="0"/>
          <w:szCs w:val="24"/>
        </w:rPr>
        <w:t xml:space="preserve">and </w:t>
      </w:r>
      <w:r>
        <w:rPr>
          <w:rFonts w:cs="新細明體"/>
          <w:color w:val="FF0000"/>
          <w:kern w:val="0"/>
          <w:szCs w:val="24"/>
        </w:rPr>
        <w:t>a set of satisfying variable assignments</w:t>
      </w:r>
      <w:r w:rsidRPr="007F4ED5">
        <w:rPr>
          <w:rFonts w:cs="新細明體"/>
          <w:kern w:val="0"/>
          <w:szCs w:val="24"/>
        </w:rPr>
        <w:t>.</w:t>
      </w:r>
    </w:p>
    <w:p w:rsidR="00F123AE" w:rsidRPr="007F4ED5" w:rsidRDefault="00F123AE" w:rsidP="00DE55FA">
      <w:pPr>
        <w:pStyle w:val="ListParagraph"/>
        <w:numPr>
          <w:ilvl w:val="0"/>
          <w:numId w:val="2"/>
        </w:numPr>
        <w:ind w:leftChars="0"/>
        <w:rPr>
          <w:rFonts w:cs="新細明體"/>
          <w:kern w:val="0"/>
          <w:szCs w:val="24"/>
        </w:rPr>
      </w:pPr>
      <w:r w:rsidRPr="007F4ED5">
        <w:rPr>
          <w:rFonts w:cs="新細明體"/>
          <w:kern w:val="0"/>
          <w:szCs w:val="24"/>
        </w:rPr>
        <w:t xml:space="preserve">Otherwise, print </w:t>
      </w:r>
      <w:r w:rsidRPr="007F4ED5">
        <w:rPr>
          <w:rFonts w:cs="新細明體"/>
          <w:color w:val="FF0000"/>
          <w:kern w:val="0"/>
          <w:szCs w:val="24"/>
        </w:rPr>
        <w:t>“s UNSATISFIABLE”</w:t>
      </w:r>
      <w:r w:rsidRPr="007F4ED5">
        <w:rPr>
          <w:rFonts w:cs="新細明體"/>
          <w:kern w:val="0"/>
          <w:szCs w:val="24"/>
        </w:rPr>
        <w:t xml:space="preserve"> in .sat file.</w:t>
      </w:r>
    </w:p>
    <w:p w:rsidR="00F123AE" w:rsidRPr="007F4ED5" w:rsidRDefault="00F123AE" w:rsidP="00DE55FA">
      <w:pPr>
        <w:pStyle w:val="ListParagraph"/>
        <w:numPr>
          <w:ilvl w:val="0"/>
          <w:numId w:val="2"/>
        </w:numPr>
        <w:ind w:leftChars="0"/>
        <w:rPr>
          <w:rFonts w:cs="新細明體"/>
          <w:kern w:val="0"/>
          <w:szCs w:val="24"/>
        </w:rPr>
      </w:pPr>
      <w:r w:rsidRPr="007F4ED5">
        <w:rPr>
          <w:rFonts w:cs="新細明體"/>
          <w:color w:val="FF0000"/>
          <w:kern w:val="0"/>
          <w:szCs w:val="24"/>
        </w:rPr>
        <w:t>Notice: please use the Makefile we give to compile.</w:t>
      </w:r>
    </w:p>
    <w:p w:rsidR="00F123AE" w:rsidRDefault="00F123AE" w:rsidP="00D8450E">
      <w:pPr>
        <w:pStyle w:val="ListParagraph"/>
        <w:ind w:leftChars="0" w:left="0"/>
        <w:rPr>
          <w:b/>
          <w:sz w:val="28"/>
        </w:rPr>
      </w:pPr>
    </w:p>
    <w:p w:rsidR="00F123AE" w:rsidRPr="007F4ED5" w:rsidRDefault="00F123AE" w:rsidP="00D85985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7F4ED5">
        <w:rPr>
          <w:b/>
          <w:sz w:val="28"/>
        </w:rPr>
        <w:t>Input / Output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58"/>
        <w:gridCol w:w="3587"/>
      </w:tblGrid>
      <w:tr w:rsidR="00F123AE" w:rsidRPr="001833F3">
        <w:tc>
          <w:tcPr>
            <w:tcW w:w="3358" w:type="dxa"/>
          </w:tcPr>
          <w:p w:rsidR="00F123AE" w:rsidRPr="001833F3" w:rsidRDefault="00F123AE" w:rsidP="00E0121F">
            <w:r w:rsidRPr="001833F3">
              <w:t>Sample input 1</w:t>
            </w:r>
          </w:p>
        </w:tc>
        <w:tc>
          <w:tcPr>
            <w:tcW w:w="3587" w:type="dxa"/>
          </w:tcPr>
          <w:p w:rsidR="00F123AE" w:rsidRPr="001833F3" w:rsidRDefault="00F123AE" w:rsidP="00E0121F">
            <w:r w:rsidRPr="001833F3">
              <w:t>Sample output 1</w:t>
            </w:r>
          </w:p>
        </w:tc>
      </w:tr>
      <w:tr w:rsidR="00F123AE" w:rsidRPr="001833F3">
        <w:tc>
          <w:tcPr>
            <w:tcW w:w="3358" w:type="dxa"/>
          </w:tcPr>
          <w:p w:rsidR="00F123AE" w:rsidRPr="001833F3" w:rsidRDefault="00F123AE" w:rsidP="00E0121F">
            <w:r w:rsidRPr="001833F3">
              <w:t>p cnf 2 2</w:t>
            </w:r>
          </w:p>
          <w:p w:rsidR="00F123AE" w:rsidRPr="001833F3" w:rsidRDefault="00F123AE" w:rsidP="00E0121F">
            <w:r w:rsidRPr="001833F3">
              <w:t>1 2 0</w:t>
            </w:r>
          </w:p>
          <w:p w:rsidR="00F123AE" w:rsidRPr="001833F3" w:rsidRDefault="00F123AE" w:rsidP="00E0121F">
            <w:r w:rsidRPr="001833F3">
              <w:t>-1 -2 0</w:t>
            </w:r>
          </w:p>
          <w:p w:rsidR="00F123AE" w:rsidRPr="001833F3" w:rsidRDefault="00F123AE" w:rsidP="00E0121F"/>
        </w:tc>
        <w:tc>
          <w:tcPr>
            <w:tcW w:w="3587" w:type="dxa"/>
          </w:tcPr>
          <w:p w:rsidR="00F123AE" w:rsidRPr="001833F3" w:rsidRDefault="00F123AE" w:rsidP="00CA6F1F">
            <w:pPr>
              <w:rPr>
                <w:rFonts w:eastAsia="Gungsuh"/>
              </w:rPr>
            </w:pPr>
            <w:r w:rsidRPr="001833F3">
              <w:rPr>
                <w:rFonts w:eastAsia="Gungsuh"/>
              </w:rPr>
              <w:t>s SATISFIABLE</w:t>
            </w:r>
          </w:p>
          <w:p w:rsidR="00F123AE" w:rsidRPr="001833F3" w:rsidRDefault="00F123AE" w:rsidP="00E0121F">
            <w:r w:rsidRPr="001833F3">
              <w:rPr>
                <w:rFonts w:eastAsia="Gungsuh"/>
              </w:rPr>
              <w:t>v 1 -2 0</w:t>
            </w:r>
          </w:p>
          <w:p w:rsidR="00F123AE" w:rsidRPr="001833F3" w:rsidRDefault="00F123AE" w:rsidP="00E0121F"/>
        </w:tc>
      </w:tr>
      <w:tr w:rsidR="00F123AE" w:rsidRPr="001833F3">
        <w:tc>
          <w:tcPr>
            <w:tcW w:w="3358" w:type="dxa"/>
          </w:tcPr>
          <w:p w:rsidR="00F123AE" w:rsidRPr="001833F3" w:rsidRDefault="00F123AE" w:rsidP="00E0121F">
            <w:r w:rsidRPr="001833F3">
              <w:t>Sample input 2</w:t>
            </w:r>
          </w:p>
        </w:tc>
        <w:tc>
          <w:tcPr>
            <w:tcW w:w="3587" w:type="dxa"/>
          </w:tcPr>
          <w:p w:rsidR="00F123AE" w:rsidRPr="001833F3" w:rsidRDefault="00F123AE" w:rsidP="00CA6F1F">
            <w:r w:rsidRPr="001833F3">
              <w:t>Sample output 2</w:t>
            </w:r>
          </w:p>
        </w:tc>
      </w:tr>
      <w:tr w:rsidR="00F123AE" w:rsidRPr="001833F3">
        <w:tc>
          <w:tcPr>
            <w:tcW w:w="3358" w:type="dxa"/>
          </w:tcPr>
          <w:p w:rsidR="00F123AE" w:rsidRPr="001833F3" w:rsidRDefault="00F123AE" w:rsidP="00CA6F1F">
            <w:pPr>
              <w:rPr>
                <w:rFonts w:eastAsia="Gungsuh"/>
              </w:rPr>
            </w:pPr>
            <w:r w:rsidRPr="001833F3">
              <w:rPr>
                <w:rFonts w:eastAsia="Gungsuh"/>
              </w:rPr>
              <w:t>p cnf 3 4</w:t>
            </w:r>
          </w:p>
          <w:p w:rsidR="00F123AE" w:rsidRPr="001833F3" w:rsidRDefault="00F123AE" w:rsidP="00CA6F1F">
            <w:pPr>
              <w:rPr>
                <w:rFonts w:eastAsia="Gungsuh"/>
              </w:rPr>
            </w:pPr>
            <w:r w:rsidRPr="001833F3">
              <w:rPr>
                <w:rFonts w:eastAsia="Gungsuh"/>
              </w:rPr>
              <w:t>1 -2 0</w:t>
            </w:r>
          </w:p>
          <w:p w:rsidR="00F123AE" w:rsidRPr="001833F3" w:rsidRDefault="00F123AE" w:rsidP="00CA6F1F">
            <w:pPr>
              <w:rPr>
                <w:rFonts w:eastAsia="Gungsuh"/>
              </w:rPr>
            </w:pPr>
            <w:r w:rsidRPr="001833F3">
              <w:rPr>
                <w:rFonts w:eastAsia="Gungsuh"/>
              </w:rPr>
              <w:t>1 3 0</w:t>
            </w:r>
          </w:p>
          <w:p w:rsidR="00F123AE" w:rsidRPr="001833F3" w:rsidRDefault="00F123AE" w:rsidP="00CA6F1F">
            <w:pPr>
              <w:rPr>
                <w:rFonts w:eastAsia="Gungsuh"/>
              </w:rPr>
            </w:pPr>
            <w:r w:rsidRPr="001833F3">
              <w:rPr>
                <w:rFonts w:eastAsia="Gungsuh"/>
              </w:rPr>
              <w:t>2 -3 0</w:t>
            </w:r>
          </w:p>
          <w:p w:rsidR="00F123AE" w:rsidRPr="001833F3" w:rsidRDefault="00F123AE" w:rsidP="00CA6F1F">
            <w:pPr>
              <w:rPr>
                <w:rFonts w:eastAsia="Gungsuh"/>
              </w:rPr>
            </w:pPr>
            <w:r w:rsidRPr="001833F3">
              <w:rPr>
                <w:rFonts w:eastAsia="Gungsuh"/>
              </w:rPr>
              <w:t>-1 0</w:t>
            </w:r>
          </w:p>
          <w:p w:rsidR="00F123AE" w:rsidRPr="001833F3" w:rsidRDefault="00F123AE" w:rsidP="00E0121F"/>
        </w:tc>
        <w:tc>
          <w:tcPr>
            <w:tcW w:w="3587" w:type="dxa"/>
          </w:tcPr>
          <w:p w:rsidR="00F123AE" w:rsidRPr="001833F3" w:rsidRDefault="00F123AE" w:rsidP="00CA6F1F">
            <w:pPr>
              <w:rPr>
                <w:rFonts w:eastAsia="Gungsuh"/>
              </w:rPr>
            </w:pPr>
            <w:r w:rsidRPr="001833F3">
              <w:rPr>
                <w:rFonts w:eastAsia="Gungsuh"/>
              </w:rPr>
              <w:t>s UNSATISFIABLE</w:t>
            </w:r>
          </w:p>
          <w:p w:rsidR="00F123AE" w:rsidRPr="001833F3" w:rsidRDefault="00F123AE" w:rsidP="00CA6F1F">
            <w:pPr>
              <w:rPr>
                <w:rFonts w:eastAsia="Gungsuh"/>
              </w:rPr>
            </w:pPr>
          </w:p>
        </w:tc>
      </w:tr>
    </w:tbl>
    <w:p w:rsidR="00F123AE" w:rsidRPr="007F4ED5" w:rsidRDefault="00F123AE" w:rsidP="00DE55FA">
      <w:pPr>
        <w:pStyle w:val="ListParagraph"/>
        <w:ind w:leftChars="0"/>
        <w:rPr>
          <w:b/>
          <w:sz w:val="28"/>
        </w:rPr>
      </w:pPr>
    </w:p>
    <w:p w:rsidR="00F123AE" w:rsidRPr="007F4ED5" w:rsidRDefault="00F123AE" w:rsidP="00D85985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7F4ED5">
        <w:rPr>
          <w:b/>
          <w:sz w:val="28"/>
        </w:rPr>
        <w:t>Command line</w:t>
      </w:r>
    </w:p>
    <w:p w:rsidR="00F123AE" w:rsidRPr="007F4ED5" w:rsidRDefault="00F123AE" w:rsidP="00E0121F">
      <w:pPr>
        <w:ind w:left="480" w:firstLine="480"/>
        <w:rPr>
          <w:rFonts w:cs="新細明體"/>
          <w:kern w:val="0"/>
          <w:szCs w:val="24"/>
        </w:rPr>
      </w:pPr>
      <w:r>
        <w:rPr>
          <w:rFonts w:cs="新細明體"/>
          <w:kern w:val="0"/>
          <w:szCs w:val="24"/>
        </w:rPr>
        <w:t>./ya</w:t>
      </w:r>
      <w:r w:rsidRPr="007F4ED5">
        <w:rPr>
          <w:rFonts w:cs="新細明體"/>
          <w:kern w:val="0"/>
          <w:szCs w:val="24"/>
        </w:rPr>
        <w:t>sat [input.cnf]</w:t>
      </w:r>
      <w:bookmarkStart w:id="0" w:name="_GoBack"/>
      <w:bookmarkEnd w:id="0"/>
    </w:p>
    <w:p w:rsidR="00F123AE" w:rsidRDefault="00F123AE" w:rsidP="00D8450E">
      <w:pPr>
        <w:pStyle w:val="ListParagraph"/>
        <w:ind w:leftChars="0" w:left="0"/>
        <w:rPr>
          <w:b/>
          <w:sz w:val="28"/>
        </w:rPr>
      </w:pPr>
    </w:p>
    <w:p w:rsidR="00F123AE" w:rsidRPr="007F4ED5" w:rsidRDefault="00F123AE" w:rsidP="00B940AB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>
        <w:rPr>
          <w:b/>
          <w:sz w:val="28"/>
        </w:rPr>
        <w:t>Hand in your project</w:t>
      </w:r>
    </w:p>
    <w:p w:rsidR="00F123AE" w:rsidRPr="007F4ED5" w:rsidRDefault="00F123AE" w:rsidP="00E203E0">
      <w:pPr>
        <w:ind w:left="480"/>
      </w:pPr>
      <w:r w:rsidRPr="007F4ED5">
        <w:t xml:space="preserve">Please upload the following files in a </w:t>
      </w:r>
      <w:r w:rsidRPr="007F4ED5">
        <w:rPr>
          <w:color w:val="FF0000"/>
        </w:rPr>
        <w:t>zip, specifying your ID</w:t>
      </w:r>
      <w:r w:rsidRPr="007F4ED5">
        <w:t xml:space="preserve"> (e.g.</w:t>
      </w:r>
    </w:p>
    <w:p w:rsidR="00F123AE" w:rsidRPr="007F4ED5" w:rsidRDefault="00F123AE" w:rsidP="00E203E0">
      <w:pPr>
        <w:ind w:left="480"/>
      </w:pPr>
      <w:r w:rsidRPr="007F4ED5">
        <w:t>Student_ID.zip) to E3 by the deadline.</w:t>
      </w:r>
    </w:p>
    <w:p w:rsidR="00F123AE" w:rsidRPr="007F4ED5" w:rsidRDefault="00F123AE" w:rsidP="00E203E0">
      <w:pPr>
        <w:ind w:left="480"/>
      </w:pPr>
      <w:r>
        <w:t>(1) Source code</w:t>
      </w:r>
    </w:p>
    <w:p w:rsidR="00F123AE" w:rsidRPr="007F4ED5" w:rsidRDefault="00F123AE" w:rsidP="00E203E0">
      <w:pPr>
        <w:ind w:left="480"/>
      </w:pPr>
      <w:r w:rsidRPr="007F4ED5">
        <w:t>(2) A report that introduces your implementation</w:t>
      </w:r>
    </w:p>
    <w:p w:rsidR="00F123AE" w:rsidRPr="007F4ED5" w:rsidRDefault="00F123AE" w:rsidP="00E203E0">
      <w:pPr>
        <w:ind w:left="480"/>
      </w:pPr>
    </w:p>
    <w:p w:rsidR="00F123AE" w:rsidRPr="007F4ED5" w:rsidRDefault="00F123AE" w:rsidP="00D85985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7F4ED5">
        <w:rPr>
          <w:b/>
          <w:sz w:val="28"/>
        </w:rPr>
        <w:t>Platform</w:t>
      </w:r>
    </w:p>
    <w:p w:rsidR="00F123AE" w:rsidRPr="007F4ED5" w:rsidRDefault="00F123AE" w:rsidP="00E203E0">
      <w:pPr>
        <w:ind w:left="480"/>
      </w:pPr>
      <w:r w:rsidRPr="007F4ED5">
        <w:t>Linux</w:t>
      </w:r>
    </w:p>
    <w:p w:rsidR="00F123AE" w:rsidRPr="007F4ED5" w:rsidRDefault="00F123AE" w:rsidP="00E203E0">
      <w:pPr>
        <w:ind w:left="480"/>
      </w:pPr>
    </w:p>
    <w:p w:rsidR="00F123AE" w:rsidRPr="007F4ED5" w:rsidRDefault="00F123AE" w:rsidP="00D85985">
      <w:pPr>
        <w:pStyle w:val="ListParagraph"/>
        <w:numPr>
          <w:ilvl w:val="0"/>
          <w:numId w:val="1"/>
        </w:numPr>
        <w:ind w:leftChars="0"/>
        <w:rPr>
          <w:b/>
          <w:sz w:val="28"/>
        </w:rPr>
      </w:pPr>
      <w:r w:rsidRPr="007F4ED5">
        <w:rPr>
          <w:b/>
          <w:sz w:val="28"/>
        </w:rPr>
        <w:t>Q&amp;A</w:t>
      </w:r>
    </w:p>
    <w:p w:rsidR="00F123AE" w:rsidRPr="00B940AB" w:rsidRDefault="00F123AE" w:rsidP="00B940AB">
      <w:pPr>
        <w:ind w:left="480"/>
        <w:rPr>
          <w:rFonts w:cs="Calibri"/>
        </w:rPr>
      </w:pPr>
      <w:r w:rsidRPr="00B940AB">
        <w:rPr>
          <w:rFonts w:cs="Calibri"/>
        </w:rPr>
        <w:t xml:space="preserve">For any question regarding this term project, please contact </w:t>
      </w:r>
      <w:r w:rsidRPr="00B940AB">
        <w:rPr>
          <w:rFonts w:cs="Calibri" w:hint="eastAsia"/>
        </w:rPr>
        <w:t>黃甯琪</w:t>
      </w:r>
      <w:r w:rsidRPr="00B940AB">
        <w:rPr>
          <w:rFonts w:cs="Calibri"/>
        </w:rPr>
        <w:t xml:space="preserve"> (blackitty321@gmail.com) and </w:t>
      </w:r>
      <w:r w:rsidRPr="00B940AB">
        <w:rPr>
          <w:rFonts w:cs="Calibri" w:hint="eastAsia"/>
        </w:rPr>
        <w:t>林淯晨</w:t>
      </w:r>
      <w:r w:rsidRPr="00B940AB">
        <w:rPr>
          <w:rFonts w:cs="Calibri"/>
        </w:rPr>
        <w:t xml:space="preserve"> (miz1205@gmail.com)</w:t>
      </w:r>
      <w:r>
        <w:rPr>
          <w:rFonts w:cs="Calibri"/>
        </w:rPr>
        <w:t>.</w:t>
      </w:r>
    </w:p>
    <w:sectPr w:rsidR="00F123AE" w:rsidRPr="00B940AB" w:rsidSect="00EC3CD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3AE" w:rsidRDefault="00F123AE" w:rsidP="0082691C">
      <w:r>
        <w:separator/>
      </w:r>
    </w:p>
  </w:endnote>
  <w:endnote w:type="continuationSeparator" w:id="0">
    <w:p w:rsidR="00F123AE" w:rsidRDefault="00F123AE" w:rsidP="00826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Arial Unicode MS"/>
    <w:panose1 w:val="02030600000101010101"/>
    <w:charset w:val="81"/>
    <w:family w:val="roman"/>
    <w:notTrueType/>
    <w:pitch w:val="variable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3AE" w:rsidRDefault="00F123AE" w:rsidP="0082691C">
      <w:r>
        <w:separator/>
      </w:r>
    </w:p>
  </w:footnote>
  <w:footnote w:type="continuationSeparator" w:id="0">
    <w:p w:rsidR="00F123AE" w:rsidRDefault="00F123AE" w:rsidP="008269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3AE" w:rsidRPr="0082691C" w:rsidRDefault="00F123AE">
    <w:pPr>
      <w:pStyle w:val="Header"/>
    </w:pPr>
    <w:r w:rsidRPr="0082691C">
      <w:rPr>
        <w:color w:val="000000"/>
      </w:rPr>
      <w:t>Practice/Real-Life Applications of</w:t>
    </w:r>
    <w:r>
      <w:rPr>
        <w:color w:val="000000"/>
      </w:rPr>
      <w:t xml:space="preserve"> Computational Algorithms, Fall</w:t>
    </w:r>
    <w:r w:rsidRPr="0082691C">
      <w:rPr>
        <w:color w:val="000000"/>
      </w:rPr>
      <w:t xml:space="preserve">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87E28"/>
    <w:multiLevelType w:val="hybridMultilevel"/>
    <w:tmpl w:val="47FE3FF8"/>
    <w:lvl w:ilvl="0" w:tplc="C1A09EB8">
      <w:start w:val="1"/>
      <w:numFmt w:val="decimal"/>
      <w:lvlText w:val="(%1)"/>
      <w:lvlJc w:val="left"/>
      <w:pPr>
        <w:ind w:left="960" w:hanging="48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">
    <w:nsid w:val="475D7A9E"/>
    <w:multiLevelType w:val="hybridMultilevel"/>
    <w:tmpl w:val="7C2E5828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C1A09EB8">
      <w:start w:val="1"/>
      <w:numFmt w:val="decimal"/>
      <w:lvlText w:val="(%2)"/>
      <w:lvlJc w:val="left"/>
      <w:pPr>
        <w:ind w:left="960" w:hanging="480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91C"/>
    <w:rsid w:val="00037756"/>
    <w:rsid w:val="00101FB5"/>
    <w:rsid w:val="0013136D"/>
    <w:rsid w:val="001833F3"/>
    <w:rsid w:val="00207B8A"/>
    <w:rsid w:val="002B0114"/>
    <w:rsid w:val="00335FC2"/>
    <w:rsid w:val="0034353D"/>
    <w:rsid w:val="00390211"/>
    <w:rsid w:val="003C7C4E"/>
    <w:rsid w:val="00472F8E"/>
    <w:rsid w:val="0051532B"/>
    <w:rsid w:val="00633886"/>
    <w:rsid w:val="006F7C54"/>
    <w:rsid w:val="0072469B"/>
    <w:rsid w:val="00735A3A"/>
    <w:rsid w:val="00784DEE"/>
    <w:rsid w:val="007A4AA6"/>
    <w:rsid w:val="007E5CC0"/>
    <w:rsid w:val="007F4ED5"/>
    <w:rsid w:val="0082691C"/>
    <w:rsid w:val="008B52D1"/>
    <w:rsid w:val="00925C66"/>
    <w:rsid w:val="009974BD"/>
    <w:rsid w:val="009A6AB0"/>
    <w:rsid w:val="00B10B89"/>
    <w:rsid w:val="00B85DDD"/>
    <w:rsid w:val="00B940AB"/>
    <w:rsid w:val="00BA4262"/>
    <w:rsid w:val="00BF6EDE"/>
    <w:rsid w:val="00C11901"/>
    <w:rsid w:val="00C32869"/>
    <w:rsid w:val="00C5101C"/>
    <w:rsid w:val="00C91675"/>
    <w:rsid w:val="00CA6F1F"/>
    <w:rsid w:val="00D103BB"/>
    <w:rsid w:val="00D56DB0"/>
    <w:rsid w:val="00D67713"/>
    <w:rsid w:val="00D8450E"/>
    <w:rsid w:val="00D85985"/>
    <w:rsid w:val="00DE55FA"/>
    <w:rsid w:val="00E0121F"/>
    <w:rsid w:val="00E203E0"/>
    <w:rsid w:val="00EC3CDC"/>
    <w:rsid w:val="00EC7CFE"/>
    <w:rsid w:val="00EF1BC4"/>
    <w:rsid w:val="00F123AE"/>
    <w:rsid w:val="00F12E69"/>
    <w:rsid w:val="00F273A0"/>
    <w:rsid w:val="00F72FC2"/>
    <w:rsid w:val="00FE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DC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26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2691C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826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2691C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85985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B10B89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CA6F1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140</TotalTime>
  <Pages>2</Pages>
  <Words>176</Words>
  <Characters>1008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LAB</dc:creator>
  <cp:keywords/>
  <dc:description/>
  <cp:lastModifiedBy>Kai-Chiang Wu</cp:lastModifiedBy>
  <cp:revision>22</cp:revision>
  <dcterms:created xsi:type="dcterms:W3CDTF">2016-10-20T01:51:00Z</dcterms:created>
  <dcterms:modified xsi:type="dcterms:W3CDTF">2016-10-27T21:05:00Z</dcterms:modified>
</cp:coreProperties>
</file>